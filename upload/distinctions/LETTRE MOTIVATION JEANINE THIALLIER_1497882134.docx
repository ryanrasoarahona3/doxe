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7E1" w:rsidRDefault="002467E1" w:rsidP="0073204E">
      <w:bookmarkStart w:id="0" w:name="_GoBack"/>
      <w:bookmarkEnd w:id="0"/>
    </w:p>
    <w:p w:rsidR="00E3752C" w:rsidRDefault="00E3752C" w:rsidP="0073204E"/>
    <w:p w:rsidR="00E3752C" w:rsidRDefault="00E3752C" w:rsidP="0073204E"/>
    <w:p w:rsidR="00E3752C" w:rsidRDefault="00E3752C" w:rsidP="0073204E"/>
    <w:p w:rsidR="00E3752C" w:rsidRDefault="00E3752C" w:rsidP="0073204E"/>
    <w:p w:rsidR="00E3752C" w:rsidRDefault="00E3752C" w:rsidP="0073204E"/>
    <w:p w:rsidR="00E3752C" w:rsidRDefault="00E3752C" w:rsidP="0073204E"/>
    <w:p w:rsidR="00E3752C" w:rsidRDefault="00E3752C" w:rsidP="00F12356">
      <w:pPr>
        <w:tabs>
          <w:tab w:val="left" w:pos="5685"/>
        </w:tabs>
        <w:ind w:left="0"/>
      </w:pPr>
    </w:p>
    <w:p w:rsidR="00E3752C" w:rsidRDefault="00F12356" w:rsidP="007320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3752C">
        <w:t>MERITE BENEVOLE</w:t>
      </w:r>
    </w:p>
    <w:p w:rsidR="00E3752C" w:rsidRDefault="00E3752C" w:rsidP="0073204E"/>
    <w:p w:rsidR="00E3752C" w:rsidRDefault="00F12356" w:rsidP="007320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3752C">
        <w:t>JEANINE THIALLIER</w:t>
      </w:r>
    </w:p>
    <w:p w:rsidR="00E3752C" w:rsidRDefault="00E3752C" w:rsidP="0073204E"/>
    <w:p w:rsidR="00E3752C" w:rsidRDefault="00E3752C" w:rsidP="0073204E"/>
    <w:p w:rsidR="00E3752C" w:rsidRDefault="00E3752C" w:rsidP="0073204E"/>
    <w:p w:rsidR="00E3752C" w:rsidRDefault="00E3752C" w:rsidP="0073204E"/>
    <w:p w:rsidR="00E3752C" w:rsidRDefault="00E3752C" w:rsidP="00F12356">
      <w:pPr>
        <w:ind w:left="0"/>
      </w:pPr>
    </w:p>
    <w:p w:rsidR="00E3752C" w:rsidRDefault="00E3752C" w:rsidP="0073204E">
      <w:r>
        <w:t>Mesdames, Messieurs,</w:t>
      </w:r>
    </w:p>
    <w:p w:rsidR="00E3752C" w:rsidRDefault="00E3752C" w:rsidP="0073204E"/>
    <w:p w:rsidR="00E3752C" w:rsidRDefault="00E3752C" w:rsidP="0073204E"/>
    <w:p w:rsidR="00E3752C" w:rsidRDefault="00E3752C" w:rsidP="00871ED1">
      <w:pPr>
        <w:ind w:left="0"/>
      </w:pPr>
    </w:p>
    <w:p w:rsidR="00E3752C" w:rsidRDefault="00E3752C" w:rsidP="0073204E">
      <w:r>
        <w:t>Adhérente aux AVF depuis</w:t>
      </w:r>
      <w:r w:rsidR="00241A39">
        <w:t xml:space="preserve"> la saison 200</w:t>
      </w:r>
      <w:r w:rsidR="00871ED1">
        <w:t xml:space="preserve">5 </w:t>
      </w:r>
      <w:r w:rsidR="00241A39">
        <w:t>/</w:t>
      </w:r>
      <w:r>
        <w:t xml:space="preserve"> 2006 elle assure l’activité de la MARCHE.</w:t>
      </w:r>
    </w:p>
    <w:p w:rsidR="00E3752C" w:rsidRDefault="00E3752C" w:rsidP="0073204E"/>
    <w:p w:rsidR="00E3752C" w:rsidRDefault="00E3752C" w:rsidP="00E3752C">
      <w:r>
        <w:t>De</w:t>
      </w:r>
      <w:r w:rsidR="00241A39">
        <w:t>puis la saison 2009/</w:t>
      </w:r>
      <w:r>
        <w:t xml:space="preserve"> 2010 à</w:t>
      </w:r>
      <w:r w:rsidR="00241A39">
        <w:t xml:space="preserve"> la saison 2015/</w:t>
      </w:r>
      <w:r>
        <w:t xml:space="preserve"> 2016 elle a fait parti du Conseil d’Administration chargée des sorties, des activités extérieures.</w:t>
      </w:r>
    </w:p>
    <w:p w:rsidR="00E3752C" w:rsidRDefault="00E3752C" w:rsidP="00E3752C"/>
    <w:p w:rsidR="00A93CEB" w:rsidRDefault="0018230D" w:rsidP="00E3752C">
      <w:r>
        <w:t xml:space="preserve">Elle assure sans faille son rôle d’animateur. Par tous les temps Jeanine est présente au départ de la balade tous les mardis à 13h45. Que l’on soit 5 ou 20 personnes elle a toujours un endroit à nous faire découvrir ou redécouvrir. Cultivée, connaissant très bien THIERS et ses environs elle sait toujours répondre à nos questions. </w:t>
      </w:r>
    </w:p>
    <w:p w:rsidR="00A93CEB" w:rsidRDefault="00A93CEB" w:rsidP="00E3752C"/>
    <w:p w:rsidR="00A93CEB" w:rsidRDefault="00241A39" w:rsidP="00E3752C">
      <w:r>
        <w:t>Elle jouie au sein de l’Association de la confiance de tous les adhérents.</w:t>
      </w:r>
    </w:p>
    <w:p w:rsidR="00A93CEB" w:rsidRDefault="00A93CEB" w:rsidP="00E3752C"/>
    <w:p w:rsidR="00E3752C" w:rsidRDefault="0093661D" w:rsidP="00C24FB2">
      <w:r>
        <w:t>Aujourd’hui la motivation des adhérents pour s’impliquer au sein d’une Association est de plus en plus rare. C’est pourquoi</w:t>
      </w:r>
      <w:r w:rsidR="00241A39">
        <w:t xml:space="preserve">, comme pour Mme </w:t>
      </w:r>
      <w:proofErr w:type="spellStart"/>
      <w:proofErr w:type="gramStart"/>
      <w:r w:rsidR="00241A39">
        <w:t>kowalski</w:t>
      </w:r>
      <w:proofErr w:type="spellEnd"/>
      <w:r w:rsidR="00241A39">
        <w:t xml:space="preserve"> ,</w:t>
      </w:r>
      <w:proofErr w:type="gramEnd"/>
      <w:r w:rsidR="00241A39">
        <w:t xml:space="preserve"> la reconnaissance du « MERITE BENEVOLE » pour Jeanine THIALLIER serait un double bonheur pour les AVF THIERS</w:t>
      </w:r>
    </w:p>
    <w:p w:rsidR="0093661D" w:rsidRDefault="0093661D" w:rsidP="00C24FB2"/>
    <w:p w:rsidR="0093661D" w:rsidRDefault="0093661D" w:rsidP="00C24FB2">
      <w:r>
        <w:t>Souhaitant de tout cœur pou</w:t>
      </w:r>
      <w:r w:rsidR="00241A39">
        <w:t xml:space="preserve">voir offrir à Jeanine </w:t>
      </w:r>
      <w:proofErr w:type="spellStart"/>
      <w:r w:rsidR="00241A39">
        <w:t>Thiallier</w:t>
      </w:r>
      <w:proofErr w:type="spellEnd"/>
      <w:r>
        <w:t xml:space="preserve"> cette récompense,</w:t>
      </w:r>
    </w:p>
    <w:p w:rsidR="00241A39" w:rsidRDefault="00241A39" w:rsidP="00C24FB2"/>
    <w:p w:rsidR="0093661D" w:rsidRDefault="00871ED1" w:rsidP="00871ED1">
      <w:pPr>
        <w:ind w:left="0"/>
      </w:pPr>
      <w:r>
        <w:t xml:space="preserve">    </w:t>
      </w:r>
      <w:r w:rsidR="0093661D">
        <w:t>Je vous remercie</w:t>
      </w:r>
      <w:r w:rsidR="00241A39">
        <w:t>,</w:t>
      </w:r>
      <w:r w:rsidR="0093661D">
        <w:t xml:space="preserve"> dès à présent</w:t>
      </w:r>
      <w:r w:rsidR="00241A39">
        <w:t>, au nom des AVF THIERS</w:t>
      </w:r>
      <w:r w:rsidR="0093661D">
        <w:t xml:space="preserve"> de votre bienveillance,</w:t>
      </w:r>
    </w:p>
    <w:p w:rsidR="0093661D" w:rsidRDefault="0093661D" w:rsidP="00C24FB2"/>
    <w:p w:rsidR="0093661D" w:rsidRDefault="0093661D" w:rsidP="00C24FB2">
      <w:r>
        <w:t xml:space="preserve">Et vous présente, Mesdames, Messieurs, </w:t>
      </w:r>
      <w:r w:rsidR="00241A39">
        <w:t xml:space="preserve">pour les </w:t>
      </w:r>
      <w:r w:rsidR="00F12356">
        <w:t xml:space="preserve"> AVF THIERS mes salutations distinguées</w:t>
      </w:r>
    </w:p>
    <w:p w:rsidR="00680486" w:rsidRDefault="00680486" w:rsidP="00C24FB2"/>
    <w:p w:rsidR="00680486" w:rsidRDefault="00680486" w:rsidP="00C24FB2"/>
    <w:p w:rsidR="00680486" w:rsidRDefault="00680486" w:rsidP="00C24FB2">
      <w:r>
        <w:t>La présidente</w:t>
      </w:r>
    </w:p>
    <w:p w:rsidR="00680486" w:rsidRDefault="00680486" w:rsidP="00C24FB2">
      <w:r>
        <w:t>Danielle RODDIER CUBIZOLLES</w:t>
      </w:r>
    </w:p>
    <w:p w:rsidR="00E3752C" w:rsidRPr="0073204E" w:rsidRDefault="00E3752C" w:rsidP="00E3752C"/>
    <w:sectPr w:rsidR="00E3752C" w:rsidRPr="0073204E" w:rsidSect="0073204E">
      <w:headerReference w:type="default" r:id="rId6"/>
      <w:footerReference w:type="default" r:id="rId7"/>
      <w:pgSz w:w="11906" w:h="16838"/>
      <w:pgMar w:top="1417" w:right="1417" w:bottom="1417" w:left="1417" w:header="1134" w:footer="113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33D0" w:rsidRDefault="00F933D0" w:rsidP="00330E12">
      <w:r>
        <w:separator/>
      </w:r>
    </w:p>
  </w:endnote>
  <w:endnote w:type="continuationSeparator" w:id="0">
    <w:p w:rsidR="00F933D0" w:rsidRDefault="00F933D0" w:rsidP="00330E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wyn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E12" w:rsidRDefault="00330E12">
    <w:pPr>
      <w:pStyle w:val="Pieddepage"/>
    </w:pPr>
    <w:r w:rsidRPr="00330E12">
      <w:rPr>
        <w:rFonts w:ascii="Alwyn" w:hAnsi="Alwyn"/>
        <w:noProof/>
        <w:color w:val="92D050"/>
        <w:sz w:val="30"/>
        <w:szCs w:val="30"/>
        <w:lang w:eastAsia="fr-F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13335</wp:posOffset>
          </wp:positionV>
          <wp:extent cx="7506970" cy="1438275"/>
          <wp:effectExtent l="0" t="0" r="0" b="9525"/>
          <wp:wrapNone/>
          <wp:docPr id="1" name="Image 1" descr="http://avf.asso.fr/styles/default/images/header-im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avf.asso.fr/styles/default/images/header-img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36820"/>
                  <a:stretch/>
                </pic:blipFill>
                <pic:spPr bwMode="auto">
                  <a:xfrm>
                    <a:off x="0" y="0"/>
                    <a:ext cx="7506970" cy="14382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Pr="00330E12">
      <w:rPr>
        <w:rFonts w:ascii="Alwyn" w:hAnsi="Alwyn"/>
        <w:color w:val="92D050"/>
        <w:sz w:val="30"/>
        <w:szCs w:val="30"/>
      </w:rPr>
      <w:t>Maison des Associations</w:t>
    </w:r>
    <w:r w:rsidRPr="00330E12">
      <w:rPr>
        <w:rFonts w:ascii="Alwyn" w:hAnsi="Alwyn"/>
        <w:color w:val="92D050"/>
        <w:sz w:val="30"/>
        <w:szCs w:val="30"/>
      </w:rPr>
      <w:br/>
    </w:r>
    <w:r>
      <w:t xml:space="preserve">Place Francisque </w:t>
    </w:r>
    <w:proofErr w:type="spellStart"/>
    <w:r>
      <w:t>Fay</w:t>
    </w:r>
    <w:proofErr w:type="spellEnd"/>
    <w:r>
      <w:t xml:space="preserve"> - 63300 THIERS</w:t>
    </w:r>
    <w:r>
      <w:br/>
      <w:t>Tél. : 04 73 94 68 84</w:t>
    </w:r>
    <w:r>
      <w:br/>
      <w:t xml:space="preserve">Email : </w:t>
    </w:r>
    <w:r w:rsidRPr="00330E12">
      <w:rPr>
        <w:szCs w:val="20"/>
      </w:rPr>
      <w:t>avf-thiers@orange.fr</w:t>
    </w:r>
  </w:p>
  <w:p w:rsidR="00330E12" w:rsidRDefault="00330E1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33D0" w:rsidRDefault="00F933D0" w:rsidP="00330E12">
      <w:r>
        <w:separator/>
      </w:r>
    </w:p>
  </w:footnote>
  <w:footnote w:type="continuationSeparator" w:id="0">
    <w:p w:rsidR="00F933D0" w:rsidRDefault="00F933D0" w:rsidP="00330E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E12" w:rsidRPr="0073204E" w:rsidRDefault="0073204E" w:rsidP="0073204E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-458470</wp:posOffset>
          </wp:positionH>
          <wp:positionV relativeFrom="paragraph">
            <wp:posOffset>-539115</wp:posOffset>
          </wp:positionV>
          <wp:extent cx="1344930" cy="844550"/>
          <wp:effectExtent l="19050" t="0" r="7620" b="0"/>
          <wp:wrapTight wrapText="bothSides">
            <wp:wrapPolygon edited="0">
              <wp:start x="-306" y="0"/>
              <wp:lineTo x="-306" y="15591"/>
              <wp:lineTo x="306" y="20950"/>
              <wp:lineTo x="13768" y="20950"/>
              <wp:lineTo x="18051" y="20950"/>
              <wp:lineTo x="21722" y="18514"/>
              <wp:lineTo x="21722" y="0"/>
              <wp:lineTo x="-306" y="0"/>
            </wp:wrapPolygon>
          </wp:wrapTight>
          <wp:docPr id="2" name="Image 2" descr="http://www.avf.asso.fr/Images/Upload/Logo_AVF_20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avf.asso.fr/Images/Upload/Logo_AVF_2011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44930" cy="844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D3FAF">
      <w:rPr>
        <w:rFonts w:ascii="Alwyn" w:eastAsia="Times New Roman" w:hAnsi="Alwyn" w:cs="Times New Roman"/>
        <w:b/>
        <w:bCs/>
        <w:color w:val="92D050"/>
        <w:kern w:val="36"/>
        <w:sz w:val="40"/>
        <w:szCs w:val="40"/>
        <w:lang w:eastAsia="fr-FR"/>
      </w:rPr>
      <w:t xml:space="preserve">      </w:t>
    </w:r>
    <w:r w:rsidR="00330E12" w:rsidRPr="00330E12">
      <w:rPr>
        <w:rFonts w:ascii="Alwyn" w:eastAsia="Times New Roman" w:hAnsi="Alwyn" w:cs="Times New Roman"/>
        <w:b/>
        <w:bCs/>
        <w:color w:val="92D050"/>
        <w:kern w:val="36"/>
        <w:sz w:val="40"/>
        <w:szCs w:val="40"/>
        <w:lang w:eastAsia="fr-FR"/>
      </w:rPr>
      <w:t>THIERS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18230D"/>
    <w:rsid w:val="000009E5"/>
    <w:rsid w:val="000357F3"/>
    <w:rsid w:val="0018230D"/>
    <w:rsid w:val="002250BE"/>
    <w:rsid w:val="00241A39"/>
    <w:rsid w:val="002467E1"/>
    <w:rsid w:val="002F0D96"/>
    <w:rsid w:val="00330E12"/>
    <w:rsid w:val="004815A6"/>
    <w:rsid w:val="00612DFA"/>
    <w:rsid w:val="00680486"/>
    <w:rsid w:val="0073204E"/>
    <w:rsid w:val="007A10F7"/>
    <w:rsid w:val="008476F6"/>
    <w:rsid w:val="00871ED1"/>
    <w:rsid w:val="00916AB4"/>
    <w:rsid w:val="0093661D"/>
    <w:rsid w:val="00A344F2"/>
    <w:rsid w:val="00A93CEB"/>
    <w:rsid w:val="00BF5DEE"/>
    <w:rsid w:val="00C0649D"/>
    <w:rsid w:val="00C24FB2"/>
    <w:rsid w:val="00CD3FAF"/>
    <w:rsid w:val="00E3752C"/>
    <w:rsid w:val="00EF3DFD"/>
    <w:rsid w:val="00F12356"/>
    <w:rsid w:val="00F93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eastAsiaTheme="minorHAnsi" w:hAnsi="Century Gothic" w:cstheme="minorBidi"/>
        <w:szCs w:val="22"/>
        <w:lang w:val="fr-FR" w:eastAsia="en-US" w:bidi="ar-SA"/>
      </w:rPr>
    </w:rPrDefault>
    <w:pPrDefault>
      <w:pPr>
        <w:ind w:left="255" w:right="25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D96"/>
  </w:style>
  <w:style w:type="paragraph" w:styleId="Titre1">
    <w:name w:val="heading 1"/>
    <w:basedOn w:val="Normal"/>
    <w:link w:val="Titre1Car"/>
    <w:uiPriority w:val="9"/>
    <w:qFormat/>
    <w:rsid w:val="00330E12"/>
    <w:pPr>
      <w:spacing w:before="100" w:beforeAutospacing="1" w:after="100" w:afterAutospacing="1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3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30E12"/>
  </w:style>
  <w:style w:type="paragraph" w:styleId="Pieddepage">
    <w:name w:val="footer"/>
    <w:basedOn w:val="Normal"/>
    <w:link w:val="PieddepageCar"/>
    <w:uiPriority w:val="99"/>
    <w:unhideWhenUsed/>
    <w:rsid w:val="0033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30E12"/>
  </w:style>
  <w:style w:type="character" w:customStyle="1" w:styleId="Titre1Car">
    <w:name w:val="Titre 1 Car"/>
    <w:basedOn w:val="Policepardfaut"/>
    <w:link w:val="Titre1"/>
    <w:uiPriority w:val="9"/>
    <w:rsid w:val="00330E1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ev">
    <w:name w:val="Strong"/>
    <w:basedOn w:val="Policepardfaut"/>
    <w:uiPriority w:val="22"/>
    <w:qFormat/>
    <w:rsid w:val="00330E12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330E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le%20CUBIZOLLES\Videos\Documents\AVF\MODELES\PapierEnt&#234;te-AVF-Thiers-01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PapierEntête-AVF-Thiers-01</Template>
  <TotalTime>104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CUBIZOLLES</dc:creator>
  <cp:lastModifiedBy>Danielle CUBIZOLLES</cp:lastModifiedBy>
  <cp:revision>6</cp:revision>
  <dcterms:created xsi:type="dcterms:W3CDTF">2017-06-12T19:51:00Z</dcterms:created>
  <dcterms:modified xsi:type="dcterms:W3CDTF">2017-06-14T15:35:00Z</dcterms:modified>
</cp:coreProperties>
</file>