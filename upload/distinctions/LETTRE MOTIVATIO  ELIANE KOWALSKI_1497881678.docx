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7E1" w:rsidRDefault="002467E1" w:rsidP="0073204E">
      <w:bookmarkStart w:id="0" w:name="_GoBack"/>
      <w:bookmarkEnd w:id="0"/>
    </w:p>
    <w:p w:rsidR="007D310B" w:rsidRDefault="007D310B" w:rsidP="0073204E"/>
    <w:p w:rsidR="007D310B" w:rsidRDefault="007D310B" w:rsidP="0073204E"/>
    <w:p w:rsidR="007D310B" w:rsidRDefault="007D310B" w:rsidP="0073204E"/>
    <w:p w:rsidR="007D310B" w:rsidRDefault="007D310B" w:rsidP="0073204E"/>
    <w:p w:rsidR="007D310B" w:rsidRDefault="007D310B" w:rsidP="0073204E"/>
    <w:p w:rsidR="007D310B" w:rsidRDefault="007D310B" w:rsidP="0073204E"/>
    <w:p w:rsidR="007D310B" w:rsidRDefault="007D310B" w:rsidP="007320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MERITE BENEVOLE</w:t>
      </w:r>
    </w:p>
    <w:p w:rsidR="007D310B" w:rsidRDefault="007D310B" w:rsidP="007320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310B" w:rsidRDefault="007D310B" w:rsidP="007320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ELIANE KOWALSKI</w:t>
      </w:r>
    </w:p>
    <w:p w:rsidR="007D310B" w:rsidRDefault="007D310B" w:rsidP="0073204E"/>
    <w:p w:rsidR="007D310B" w:rsidRDefault="007D310B" w:rsidP="0073204E"/>
    <w:p w:rsidR="007D310B" w:rsidRDefault="007D310B" w:rsidP="0073204E"/>
    <w:p w:rsidR="007D310B" w:rsidRDefault="007D310B" w:rsidP="0073204E"/>
    <w:p w:rsidR="007D310B" w:rsidRDefault="007D310B" w:rsidP="0073204E"/>
    <w:p w:rsidR="007D310B" w:rsidRDefault="007D310B" w:rsidP="0073204E"/>
    <w:p w:rsidR="007D310B" w:rsidRDefault="007D310B" w:rsidP="0073204E">
      <w:r>
        <w:t>Mesdames, Messieurs,</w:t>
      </w:r>
    </w:p>
    <w:p w:rsidR="007D310B" w:rsidRDefault="007D310B" w:rsidP="0073204E"/>
    <w:p w:rsidR="007D310B" w:rsidRDefault="007D310B" w:rsidP="0073204E"/>
    <w:p w:rsidR="007D310B" w:rsidRDefault="007D310B" w:rsidP="0073204E"/>
    <w:p w:rsidR="007D310B" w:rsidRPr="00244960" w:rsidRDefault="007D310B" w:rsidP="0073204E">
      <w:r>
        <w:t xml:space="preserve">Adhérente aux AVF THIERS </w:t>
      </w:r>
      <w:r w:rsidR="00244960">
        <w:t>saison 2008/2009</w:t>
      </w:r>
    </w:p>
    <w:p w:rsidR="007D310B" w:rsidRDefault="007D310B" w:rsidP="0073204E"/>
    <w:p w:rsidR="007D310B" w:rsidRDefault="007D310B" w:rsidP="0073204E">
      <w:pPr>
        <w:rPr>
          <w:b/>
        </w:rPr>
      </w:pPr>
      <w:r>
        <w:t xml:space="preserve">De la saison 2009/2010 à la saison 2015/2016, elle a occupé le poste de SECRETAIRE GENERALE. Elle a accompli sa tâche avec autant de professionnalisme que pendant sa vie active. Elle assure également depuis le début de son adhésion </w:t>
      </w:r>
      <w:r w:rsidR="00244960">
        <w:t xml:space="preserve">les fonctions d’animateur : </w:t>
      </w:r>
      <w:r w:rsidR="00244960" w:rsidRPr="00244960">
        <w:rPr>
          <w:b/>
        </w:rPr>
        <w:t>Le lundi après midi de 14h à 17h, le mardi après midi de 14h à 17h, le</w:t>
      </w:r>
      <w:r w:rsidR="00244960">
        <w:t xml:space="preserve"> </w:t>
      </w:r>
      <w:r w:rsidR="00244960" w:rsidRPr="00244960">
        <w:rPr>
          <w:b/>
        </w:rPr>
        <w:t>mercredi après midi de 14h à 17h30</w:t>
      </w:r>
      <w:r w:rsidR="00244960">
        <w:rPr>
          <w:b/>
        </w:rPr>
        <w:t>.</w:t>
      </w:r>
    </w:p>
    <w:p w:rsidR="00244960" w:rsidRDefault="00244960" w:rsidP="0073204E">
      <w:pPr>
        <w:rPr>
          <w:b/>
        </w:rPr>
      </w:pPr>
    </w:p>
    <w:p w:rsidR="00244960" w:rsidRDefault="00244960" w:rsidP="0073204E">
      <w:r>
        <w:rPr>
          <w:b/>
        </w:rPr>
        <w:t>T</w:t>
      </w:r>
      <w:r>
        <w:t>outes les personnes qui la côtoient, reconnaissent sa discrétion, sa disponibilité, son implication au sein des AVF THIERS.</w:t>
      </w:r>
    </w:p>
    <w:p w:rsidR="00244960" w:rsidRDefault="00244960" w:rsidP="0073204E"/>
    <w:p w:rsidR="001B382B" w:rsidRDefault="001B382B" w:rsidP="0073204E">
      <w:r>
        <w:t>Aujourd’hui la motivation des adhérents pour s’impliquer au sein d’une Association est de plus en plus rare. C’est pourquoi la reconnaissance du « MERITE BENEVOLE » pour Mme KOWALSKI serait sans aucun doute un point positif pour les AVF.</w:t>
      </w:r>
    </w:p>
    <w:p w:rsidR="001B382B" w:rsidRDefault="001B382B" w:rsidP="0073204E"/>
    <w:p w:rsidR="001B382B" w:rsidRDefault="001B382B" w:rsidP="0073204E">
      <w:r>
        <w:t>Souhaitant de tout cœur pouvoir offrir à Eliane cette récompense,</w:t>
      </w:r>
    </w:p>
    <w:p w:rsidR="001B382B" w:rsidRDefault="001B382B" w:rsidP="0073204E"/>
    <w:p w:rsidR="001B382B" w:rsidRDefault="001B382B" w:rsidP="0073204E">
      <w:r>
        <w:t>Je vous remercie</w:t>
      </w:r>
      <w:r w:rsidR="00F12FA2">
        <w:t>, dès à présent,</w:t>
      </w:r>
      <w:r>
        <w:t xml:space="preserve"> au nom des AVF THIERS,</w:t>
      </w:r>
      <w:r w:rsidR="00F12FA2">
        <w:t xml:space="preserve"> </w:t>
      </w:r>
      <w:r>
        <w:t xml:space="preserve"> de votre bienveillance,</w:t>
      </w:r>
    </w:p>
    <w:p w:rsidR="001B382B" w:rsidRDefault="001B382B" w:rsidP="0073204E"/>
    <w:p w:rsidR="00F12FA2" w:rsidRDefault="001B382B" w:rsidP="0073204E">
      <w:r>
        <w:t>Et vous présente, Mesdames, Messieurs, pour les AVF THIERS mes salutations distinguées</w:t>
      </w:r>
      <w:r w:rsidR="00F12FA2">
        <w:t>.</w:t>
      </w:r>
    </w:p>
    <w:p w:rsidR="00F12FA2" w:rsidRDefault="00F12FA2" w:rsidP="0073204E"/>
    <w:p w:rsidR="00F12FA2" w:rsidRDefault="00F12FA2" w:rsidP="0073204E"/>
    <w:p w:rsidR="00F12FA2" w:rsidRDefault="00F12FA2" w:rsidP="0073204E"/>
    <w:p w:rsidR="00F12FA2" w:rsidRDefault="00F12FA2" w:rsidP="0073204E"/>
    <w:p w:rsidR="00F12FA2" w:rsidRDefault="00F12FA2" w:rsidP="0073204E">
      <w:r>
        <w:t>La présidente</w:t>
      </w:r>
    </w:p>
    <w:p w:rsidR="00244960" w:rsidRPr="00244960" w:rsidRDefault="00F12FA2" w:rsidP="0073204E">
      <w:r>
        <w:t>Danielle RODDIER CUBIZOLLES</w:t>
      </w:r>
      <w:r w:rsidR="00244960">
        <w:t xml:space="preserve"> </w:t>
      </w:r>
    </w:p>
    <w:sectPr w:rsidR="00244960" w:rsidRPr="00244960" w:rsidSect="0073204E">
      <w:headerReference w:type="default" r:id="rId6"/>
      <w:footerReference w:type="default" r:id="rId7"/>
      <w:pgSz w:w="11906" w:h="16838"/>
      <w:pgMar w:top="1417" w:right="1417" w:bottom="1417" w:left="1417" w:header="1134" w:footer="113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89F" w:rsidRDefault="008C089F" w:rsidP="00330E12">
      <w:r>
        <w:separator/>
      </w:r>
    </w:p>
  </w:endnote>
  <w:endnote w:type="continuationSeparator" w:id="0">
    <w:p w:rsidR="008C089F" w:rsidRDefault="008C089F" w:rsidP="00330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wyn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E12" w:rsidRDefault="00330E12">
    <w:pPr>
      <w:pStyle w:val="Pieddepage"/>
    </w:pPr>
    <w:r w:rsidRPr="00330E12">
      <w:rPr>
        <w:rFonts w:ascii="Alwyn" w:hAnsi="Alwyn"/>
        <w:noProof/>
        <w:color w:val="92D050"/>
        <w:sz w:val="30"/>
        <w:szCs w:val="30"/>
        <w:lang w:eastAsia="fr-F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13335</wp:posOffset>
          </wp:positionV>
          <wp:extent cx="7506970" cy="1438275"/>
          <wp:effectExtent l="0" t="0" r="0" b="9525"/>
          <wp:wrapNone/>
          <wp:docPr id="1" name="Image 1" descr="http://avf.asso.fr/styles/default/images/header-im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avf.asso.fr/styles/default/images/header-img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6820"/>
                  <a:stretch/>
                </pic:blipFill>
                <pic:spPr bwMode="auto">
                  <a:xfrm>
                    <a:off x="0" y="0"/>
                    <a:ext cx="7506970" cy="1438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Pr="00330E12">
      <w:rPr>
        <w:rFonts w:ascii="Alwyn" w:hAnsi="Alwyn"/>
        <w:color w:val="92D050"/>
        <w:sz w:val="30"/>
        <w:szCs w:val="30"/>
      </w:rPr>
      <w:t>Maison des Associations</w:t>
    </w:r>
    <w:r w:rsidRPr="00330E12">
      <w:rPr>
        <w:rFonts w:ascii="Alwyn" w:hAnsi="Alwyn"/>
        <w:color w:val="92D050"/>
        <w:sz w:val="30"/>
        <w:szCs w:val="30"/>
      </w:rPr>
      <w:br/>
    </w:r>
    <w:r>
      <w:t xml:space="preserve">Place Francisque </w:t>
    </w:r>
    <w:proofErr w:type="spellStart"/>
    <w:r>
      <w:t>Fay</w:t>
    </w:r>
    <w:proofErr w:type="spellEnd"/>
    <w:r>
      <w:t xml:space="preserve"> - 63300 THIERS</w:t>
    </w:r>
    <w:r>
      <w:br/>
      <w:t>Tél. : 04 73 94 68 84</w:t>
    </w:r>
    <w:r>
      <w:br/>
      <w:t xml:space="preserve">Email : </w:t>
    </w:r>
    <w:r w:rsidRPr="00330E12">
      <w:rPr>
        <w:szCs w:val="20"/>
      </w:rPr>
      <w:t>avf-thiers@orange.fr</w:t>
    </w:r>
  </w:p>
  <w:p w:rsidR="00330E12" w:rsidRDefault="00330E1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89F" w:rsidRDefault="008C089F" w:rsidP="00330E12">
      <w:r>
        <w:separator/>
      </w:r>
    </w:p>
  </w:footnote>
  <w:footnote w:type="continuationSeparator" w:id="0">
    <w:p w:rsidR="008C089F" w:rsidRDefault="008C089F" w:rsidP="00330E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E12" w:rsidRPr="0073204E" w:rsidRDefault="0073204E" w:rsidP="0073204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-458470</wp:posOffset>
          </wp:positionH>
          <wp:positionV relativeFrom="paragraph">
            <wp:posOffset>-539115</wp:posOffset>
          </wp:positionV>
          <wp:extent cx="1344930" cy="844550"/>
          <wp:effectExtent l="19050" t="0" r="7620" b="0"/>
          <wp:wrapTight wrapText="bothSides">
            <wp:wrapPolygon edited="0">
              <wp:start x="-306" y="0"/>
              <wp:lineTo x="-306" y="15591"/>
              <wp:lineTo x="306" y="20950"/>
              <wp:lineTo x="13768" y="20950"/>
              <wp:lineTo x="18051" y="20950"/>
              <wp:lineTo x="21722" y="18514"/>
              <wp:lineTo x="21722" y="0"/>
              <wp:lineTo x="-306" y="0"/>
            </wp:wrapPolygon>
          </wp:wrapTight>
          <wp:docPr id="2" name="Image 2" descr="http://www.avf.asso.fr/Images/Upload/Logo_AVF_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avf.asso.fr/Images/Upload/Logo_AVF_20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4930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D3FAF">
      <w:rPr>
        <w:rFonts w:ascii="Alwyn" w:eastAsia="Times New Roman" w:hAnsi="Alwyn" w:cs="Times New Roman"/>
        <w:b/>
        <w:bCs/>
        <w:color w:val="92D050"/>
        <w:kern w:val="36"/>
        <w:sz w:val="40"/>
        <w:szCs w:val="40"/>
        <w:lang w:eastAsia="fr-FR"/>
      </w:rPr>
      <w:t xml:space="preserve">      </w:t>
    </w:r>
    <w:r w:rsidR="00330E12" w:rsidRPr="00330E12">
      <w:rPr>
        <w:rFonts w:ascii="Alwyn" w:eastAsia="Times New Roman" w:hAnsi="Alwyn" w:cs="Times New Roman"/>
        <w:b/>
        <w:bCs/>
        <w:color w:val="92D050"/>
        <w:kern w:val="36"/>
        <w:sz w:val="40"/>
        <w:szCs w:val="40"/>
        <w:lang w:eastAsia="fr-FR"/>
      </w:rPr>
      <w:t>THIERS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44960"/>
    <w:rsid w:val="000009E5"/>
    <w:rsid w:val="001B382B"/>
    <w:rsid w:val="00244960"/>
    <w:rsid w:val="002467E1"/>
    <w:rsid w:val="002F0D96"/>
    <w:rsid w:val="00330E12"/>
    <w:rsid w:val="00694C95"/>
    <w:rsid w:val="0073204E"/>
    <w:rsid w:val="007A10F7"/>
    <w:rsid w:val="007D310B"/>
    <w:rsid w:val="008476F6"/>
    <w:rsid w:val="008C089F"/>
    <w:rsid w:val="00A344F2"/>
    <w:rsid w:val="00CD3FAF"/>
    <w:rsid w:val="00EF3DFD"/>
    <w:rsid w:val="00F12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Theme="minorHAnsi" w:hAnsi="Century Gothic" w:cstheme="minorBidi"/>
        <w:szCs w:val="22"/>
        <w:lang w:val="fr-FR" w:eastAsia="en-US" w:bidi="ar-SA"/>
      </w:rPr>
    </w:rPrDefault>
    <w:pPrDefault>
      <w:pPr>
        <w:ind w:left="255" w:right="25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D96"/>
  </w:style>
  <w:style w:type="paragraph" w:styleId="Titre1">
    <w:name w:val="heading 1"/>
    <w:basedOn w:val="Normal"/>
    <w:link w:val="Titre1Car"/>
    <w:uiPriority w:val="9"/>
    <w:qFormat/>
    <w:rsid w:val="00330E12"/>
    <w:pPr>
      <w:spacing w:before="100" w:beforeAutospacing="1" w:after="100" w:afterAutospacing="1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30E12"/>
  </w:style>
  <w:style w:type="paragraph" w:styleId="Pieddepage">
    <w:name w:val="footer"/>
    <w:basedOn w:val="Normal"/>
    <w:link w:val="PieddepageCar"/>
    <w:uiPriority w:val="99"/>
    <w:unhideWhenUsed/>
    <w:rsid w:val="0033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30E12"/>
  </w:style>
  <w:style w:type="character" w:customStyle="1" w:styleId="Titre1Car">
    <w:name w:val="Titre 1 Car"/>
    <w:basedOn w:val="Policepardfaut"/>
    <w:link w:val="Titre1"/>
    <w:uiPriority w:val="9"/>
    <w:rsid w:val="00330E1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330E1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30E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le%20CUBIZOLLES\Videos\Documents\AVF\MODELES\PapierEnt&#234;te-AVF-Thiers-0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PapierEntête-AVF-Thiers-01</Template>
  <TotalTime>34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CUBIZOLLES</dc:creator>
  <cp:lastModifiedBy>Danielle CUBIZOLLES</cp:lastModifiedBy>
  <cp:revision>2</cp:revision>
  <dcterms:created xsi:type="dcterms:W3CDTF">2017-06-14T14:49:00Z</dcterms:created>
  <dcterms:modified xsi:type="dcterms:W3CDTF">2017-06-14T15:23:00Z</dcterms:modified>
</cp:coreProperties>
</file>